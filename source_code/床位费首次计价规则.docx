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D3B4" w14:textId="1AE37DAC" w:rsidR="00341C09" w:rsidRDefault="00341C09" w:rsidP="00BB3D46">
      <w:pPr>
        <w:spacing w:line="570" w:lineRule="exact"/>
        <w:rPr>
          <w:rFonts w:ascii="Times New Roman" w:eastAsia="方正仿宋_GBK" w:hAnsi="Times New Roman" w:hint="eastAsia"/>
          <w:sz w:val="32"/>
          <w:szCs w:val="32"/>
        </w:rPr>
      </w:pPr>
      <w:r w:rsidRPr="00341C09">
        <w:rPr>
          <w:rFonts w:hint="eastAsia"/>
        </w:rPr>
        <w:drawing>
          <wp:anchor distT="0" distB="0" distL="114300" distR="114300" simplePos="0" relativeHeight="251685888" behindDoc="1" locked="0" layoutInCell="1" allowOverlap="1" wp14:anchorId="17D83B62" wp14:editId="7BBECF79">
            <wp:simplePos x="0" y="0"/>
            <wp:positionH relativeFrom="column">
              <wp:posOffset>-5080</wp:posOffset>
            </wp:positionH>
            <wp:positionV relativeFrom="paragraph">
              <wp:posOffset>563880</wp:posOffset>
            </wp:positionV>
            <wp:extent cx="5615940" cy="230759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3DA">
        <w:rPr>
          <w:rFonts w:ascii="Times New Roman" w:eastAsia="方正仿宋_GBK" w:hAnsi="Times New Roman" w:hint="eastAsia"/>
          <w:sz w:val="32"/>
          <w:szCs w:val="32"/>
        </w:rPr>
        <w:t>2</w:t>
      </w:r>
      <w:r w:rsidR="00A733DA">
        <w:rPr>
          <w:rFonts w:ascii="Times New Roman" w:eastAsia="方正仿宋_GBK" w:hAnsi="Times New Roman"/>
          <w:sz w:val="32"/>
          <w:szCs w:val="32"/>
        </w:rPr>
        <w:t>022</w:t>
      </w:r>
      <w:r w:rsidR="00A733DA">
        <w:rPr>
          <w:rFonts w:ascii="Times New Roman" w:eastAsia="方正仿宋_GBK" w:hAnsi="Times New Roman" w:hint="eastAsia"/>
          <w:sz w:val="32"/>
          <w:szCs w:val="32"/>
        </w:rPr>
        <w:t>年</w:t>
      </w:r>
      <w:r w:rsidR="00A733DA">
        <w:rPr>
          <w:rFonts w:ascii="Times New Roman" w:eastAsia="方正仿宋_GBK" w:hAnsi="Times New Roman" w:hint="eastAsia"/>
          <w:sz w:val="32"/>
          <w:szCs w:val="32"/>
        </w:rPr>
        <w:t>1</w:t>
      </w:r>
      <w:r w:rsidR="00A733DA">
        <w:rPr>
          <w:rFonts w:ascii="Times New Roman" w:eastAsia="方正仿宋_GBK" w:hAnsi="Times New Roman" w:hint="eastAsia"/>
          <w:sz w:val="32"/>
          <w:szCs w:val="32"/>
        </w:rPr>
        <w:t>月</w:t>
      </w:r>
      <w:r>
        <w:rPr>
          <w:rFonts w:ascii="Times New Roman" w:eastAsia="方正仿宋_GBK" w:hAnsi="Times New Roman"/>
          <w:sz w:val="32"/>
          <w:szCs w:val="32"/>
        </w:rPr>
        <w:t>7</w:t>
      </w:r>
      <w:r w:rsidR="00A733DA">
        <w:rPr>
          <w:rFonts w:ascii="Times New Roman" w:eastAsia="方正仿宋_GBK" w:hAnsi="Times New Roman" w:hint="eastAsia"/>
          <w:sz w:val="32"/>
          <w:szCs w:val="32"/>
        </w:rPr>
        <w:t>日</w:t>
      </w:r>
    </w:p>
    <w:p w14:paraId="5F95EFAC" w14:textId="560496B1" w:rsidR="00A4662C" w:rsidRDefault="00A4662C" w:rsidP="00BB3D46">
      <w:pPr>
        <w:spacing w:line="570" w:lineRule="exact"/>
        <w:rPr>
          <w:rFonts w:ascii="Times New Roman" w:eastAsia="方正仿宋_GBK" w:hAnsi="Times New Roman" w:hint="eastAsia"/>
          <w:sz w:val="32"/>
          <w:szCs w:val="32"/>
        </w:rPr>
      </w:pPr>
    </w:p>
    <w:p w14:paraId="285AB214" w14:textId="7C6AF6E8" w:rsidR="0015000F" w:rsidRPr="00BB3D46" w:rsidRDefault="00346F2B" w:rsidP="00BB3D46">
      <w:pPr>
        <w:spacing w:line="57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FE67D" wp14:editId="42275200">
                <wp:simplePos x="0" y="0"/>
                <wp:positionH relativeFrom="column">
                  <wp:posOffset>215053</wp:posOffset>
                </wp:positionH>
                <wp:positionV relativeFrom="paragraph">
                  <wp:posOffset>2689436</wp:posOffset>
                </wp:positionV>
                <wp:extent cx="615950" cy="948055"/>
                <wp:effectExtent l="38100" t="0" r="12700" b="615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948055"/>
                        </a:xfrm>
                        <a:prstGeom prst="bentConnector3">
                          <a:avLst>
                            <a:gd name="adj1" fmla="val 98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D1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95pt;margin-top:211.75pt;width:48.5pt;height:74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" adj="21263" strokecolor="#4472c4 [3204]" strokeweight=".5pt">
                <v:stroke endarrow="block"/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1F6D1" wp14:editId="687D39C9">
                <wp:simplePos x="0" y="0"/>
                <wp:positionH relativeFrom="column">
                  <wp:posOffset>-286809</wp:posOffset>
                </wp:positionH>
                <wp:positionV relativeFrom="paragraph">
                  <wp:posOffset>3636010</wp:posOffset>
                </wp:positionV>
                <wp:extent cx="1032933" cy="524934"/>
                <wp:effectExtent l="0" t="0" r="15240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524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0814" w14:textId="632DF27C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浮点数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F6D1" id="矩形 20" o:spid="_x0000_s1026" style="position:absolute;left:0;text-align:left;margin-left:-22.6pt;margin-top:286.3pt;width:81.35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" fillcolor="white [3201]" strokecolor="#70ad47 [3209]" strokeweight="1pt">
                <v:textbox>
                  <w:txbxContent>
                    <w:p w14:paraId="72770814" w14:textId="632DF27C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浮点数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24241" wp14:editId="5CCF65E5">
                <wp:simplePos x="0" y="0"/>
                <wp:positionH relativeFrom="column">
                  <wp:posOffset>1463675</wp:posOffset>
                </wp:positionH>
                <wp:positionV relativeFrom="paragraph">
                  <wp:posOffset>3636434</wp:posOffset>
                </wp:positionV>
                <wp:extent cx="1032933" cy="524934"/>
                <wp:effectExtent l="0" t="0" r="15240" b="279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524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F422" w14:textId="536CEB67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向上取整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4241" id="矩形 19" o:spid="_x0000_s1027" style="position:absolute;left:0;text-align:left;margin-left:115.25pt;margin-top:286.35pt;width:81.35pt;height:4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" fillcolor="white [3201]" strokecolor="#70ad47 [3209]" strokeweight="1pt">
                <v:textbox>
                  <w:txbxContent>
                    <w:p w14:paraId="3D72F422" w14:textId="536CEB67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向上取整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9F880" wp14:editId="5876AB42">
                <wp:simplePos x="0" y="0"/>
                <wp:positionH relativeFrom="column">
                  <wp:posOffset>3724487</wp:posOffset>
                </wp:positionH>
                <wp:positionV relativeFrom="paragraph">
                  <wp:posOffset>3637703</wp:posOffset>
                </wp:positionV>
                <wp:extent cx="1032933" cy="524934"/>
                <wp:effectExtent l="0" t="0" r="15240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524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6D13" w14:textId="7D4BFD07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向下取整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F880" id="矩形 18" o:spid="_x0000_s1028" style="position:absolute;left:0;text-align:left;margin-left:293.25pt;margin-top:286.45pt;width:81.35pt;height:4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" fillcolor="white [3201]" strokecolor="#70ad47 [3209]" strokeweight="1pt">
                <v:textbox>
                  <w:txbxContent>
                    <w:p w14:paraId="347E6D13" w14:textId="7D4BFD07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向下取整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E28A8" wp14:editId="57A6546D">
                <wp:simplePos x="0" y="0"/>
                <wp:positionH relativeFrom="column">
                  <wp:posOffset>3140287</wp:posOffset>
                </wp:positionH>
                <wp:positionV relativeFrom="paragraph">
                  <wp:posOffset>2642870</wp:posOffset>
                </wp:positionV>
                <wp:extent cx="963718" cy="45719"/>
                <wp:effectExtent l="0" t="38100" r="46355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7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3A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47.25pt;margin-top:208.1pt;width:75.9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523F6" wp14:editId="4A9985B4">
                <wp:simplePos x="0" y="0"/>
                <wp:positionH relativeFrom="column">
                  <wp:posOffset>4063152</wp:posOffset>
                </wp:positionH>
                <wp:positionV relativeFrom="paragraph">
                  <wp:posOffset>1114637</wp:posOffset>
                </wp:positionV>
                <wp:extent cx="45719" cy="2523066"/>
                <wp:effectExtent l="38100" t="0" r="69215" b="488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3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BAAE" id="直接箭头连接符 17" o:spid="_x0000_s1026" type="#_x0000_t32" style="position:absolute;left:0;text-align:left;margin-left:319.95pt;margin-top:87.75pt;width:3.6pt;height:19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E652" wp14:editId="5E22A113">
                <wp:simplePos x="0" y="0"/>
                <wp:positionH relativeFrom="column">
                  <wp:posOffset>2793153</wp:posOffset>
                </wp:positionH>
                <wp:positionV relativeFrom="paragraph">
                  <wp:posOffset>1068070</wp:posOffset>
                </wp:positionV>
                <wp:extent cx="1244389" cy="45719"/>
                <wp:effectExtent l="0" t="38100" r="32385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3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4173" id="直接箭头连接符 16" o:spid="_x0000_s1026" type="#_x0000_t32" style="position:absolute;left:0;text-align:left;margin-left:219.95pt;margin-top:84.1pt;width:9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CADCE" wp14:editId="7B04D0FC">
                <wp:simplePos x="0" y="0"/>
                <wp:positionH relativeFrom="column">
                  <wp:posOffset>2884382</wp:posOffset>
                </wp:positionH>
                <wp:positionV relativeFrom="paragraph">
                  <wp:posOffset>1206924</wp:posOffset>
                </wp:positionV>
                <wp:extent cx="516467" cy="389466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389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F44DF" w14:textId="7C97FE9B" w:rsidR="0017303B" w:rsidRDefault="0017303B" w:rsidP="0017303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ADCE" id="矩形 15" o:spid="_x0000_s1029" style="position:absolute;left:0;text-align:left;margin-left:227.1pt;margin-top:95.05pt;width:40.65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" fillcolor="white [3201]" stroked="f" strokeweight="1pt">
                <v:textbox>
                  <w:txbxContent>
                    <w:p w14:paraId="223F44DF" w14:textId="7C97FE9B" w:rsidR="0017303B" w:rsidRDefault="0017303B" w:rsidP="0017303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699FC" wp14:editId="7CE8C3D6">
                <wp:simplePos x="0" y="0"/>
                <wp:positionH relativeFrom="column">
                  <wp:posOffset>3198072</wp:posOffset>
                </wp:positionH>
                <wp:positionV relativeFrom="paragraph">
                  <wp:posOffset>2671445</wp:posOffset>
                </wp:positionV>
                <wp:extent cx="516467" cy="389466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389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9D7DC" w14:textId="090C90FC" w:rsidR="0017303B" w:rsidRDefault="0017303B" w:rsidP="0017303B">
                            <w:pPr>
                              <w:jc w:val="center"/>
                            </w:pPr>
                            <w: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99FC" id="矩形 12" o:spid="_x0000_s1030" style="position:absolute;left:0;text-align:left;margin-left:251.8pt;margin-top:210.35pt;width:40.65pt;height: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" fillcolor="white [3201]" stroked="f" strokeweight="1pt">
                <v:textbox>
                  <w:txbxContent>
                    <w:p w14:paraId="0739D7DC" w14:textId="090C90FC" w:rsidR="0017303B" w:rsidRDefault="0017303B" w:rsidP="0017303B">
                      <w:pPr>
                        <w:jc w:val="center"/>
                      </w:pPr>
                      <w:r>
                        <w:t>floor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F9F7" wp14:editId="7EC9E6D7">
                <wp:simplePos x="0" y="0"/>
                <wp:positionH relativeFrom="column">
                  <wp:posOffset>219921</wp:posOffset>
                </wp:positionH>
                <wp:positionV relativeFrom="paragraph">
                  <wp:posOffset>2757805</wp:posOffset>
                </wp:positionV>
                <wp:extent cx="516467" cy="389466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389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3542" w14:textId="35139615" w:rsidR="0017303B" w:rsidRDefault="0017303B" w:rsidP="0017303B">
                            <w:pPr>
                              <w:jc w:val="center"/>
                            </w:pPr>
                            <w: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F9F7" id="矩形 13" o:spid="_x0000_s1031" style="position:absolute;left:0;text-align:left;margin-left:17.3pt;margin-top:217.15pt;width:40.65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" fillcolor="white [3201]" stroked="f" strokeweight="1pt">
                <v:textbox>
                  <w:txbxContent>
                    <w:p w14:paraId="39B93542" w14:textId="35139615" w:rsidR="0017303B" w:rsidRDefault="0017303B" w:rsidP="0017303B">
                      <w:pPr>
                        <w:jc w:val="center"/>
                      </w:pPr>
                      <w:r>
                        <w:t>float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314B4" wp14:editId="7C4C8AD7">
                <wp:simplePos x="0" y="0"/>
                <wp:positionH relativeFrom="column">
                  <wp:posOffset>1979506</wp:posOffset>
                </wp:positionH>
                <wp:positionV relativeFrom="paragraph">
                  <wp:posOffset>3154891</wp:posOffset>
                </wp:positionV>
                <wp:extent cx="0" cy="482812"/>
                <wp:effectExtent l="76200" t="0" r="57150" b="508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9F28" id="直接箭头连接符 10" o:spid="_x0000_s1026" type="#_x0000_t32" style="position:absolute;left:0;text-align:left;margin-left:155.85pt;margin-top:248.4pt;width:0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7303B">
        <w:rPr>
          <w:rFonts w:ascii="Times New Roman" w:eastAsia="方正仿宋_GBK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1D789" wp14:editId="59D2437A">
                <wp:simplePos x="0" y="0"/>
                <wp:positionH relativeFrom="column">
                  <wp:posOffset>830792</wp:posOffset>
                </wp:positionH>
                <wp:positionV relativeFrom="paragraph">
                  <wp:posOffset>2164503</wp:posOffset>
                </wp:positionV>
                <wp:extent cx="2309283" cy="1005205"/>
                <wp:effectExtent l="19050" t="19050" r="15240" b="4254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283" cy="1005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2706" w14:textId="1AAFB51B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参数为</w:t>
                            </w:r>
                            <w:r>
                              <w:t>ceil</w:t>
                            </w:r>
                            <w:r>
                              <w:rPr>
                                <w:rFonts w:hint="eastAsia"/>
                              </w:rPr>
                              <w:t>、float、floor?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1D7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32" type="#_x0000_t4" style="position:absolute;left:0;text-align:left;margin-left:65.4pt;margin-top:170.45pt;width:181.85pt;height:7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" fillcolor="white [3201]" strokecolor="#70ad47 [3209]" strokeweight="1pt">
                <v:textbox>
                  <w:txbxContent>
                    <w:p w14:paraId="05B22706" w14:textId="1AAFB51B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参数为</w:t>
                      </w:r>
                      <w:r>
                        <w:t>ceil</w:t>
                      </w:r>
                      <w:r>
                        <w:rPr>
                          <w:rFonts w:hint="eastAsia"/>
                        </w:rPr>
                        <w:t>、float、floor?</w:t>
                      </w:r>
                    </w:p>
                  </w:txbxContent>
                </v:textbox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E9C89" wp14:editId="48C85404">
                <wp:simplePos x="0" y="0"/>
                <wp:positionH relativeFrom="column">
                  <wp:posOffset>1301750</wp:posOffset>
                </wp:positionH>
                <wp:positionV relativeFrom="paragraph">
                  <wp:posOffset>3155950</wp:posOffset>
                </wp:positionV>
                <wp:extent cx="516467" cy="389466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389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98E6" w14:textId="3E495AAD" w:rsidR="0017303B" w:rsidRDefault="0017303B" w:rsidP="0017303B">
                            <w:pPr>
                              <w:jc w:val="center"/>
                            </w:pPr>
                            <w:r>
                              <w:t>Ceil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9C89" id="矩形 11" o:spid="_x0000_s1033" style="position:absolute;left:0;text-align:left;margin-left:102.5pt;margin-top:248.5pt;width:40.6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" fillcolor="white [3201]" stroked="f" strokeweight="1pt">
                <v:textbox>
                  <w:txbxContent>
                    <w:p w14:paraId="0E8998E6" w14:textId="3E495AAD" w:rsidR="0017303B" w:rsidRDefault="0017303B" w:rsidP="0017303B">
                      <w:pPr>
                        <w:jc w:val="center"/>
                      </w:pPr>
                      <w:r>
                        <w:t>Ceil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FEA19" wp14:editId="46598CCF">
                <wp:simplePos x="0" y="0"/>
                <wp:positionH relativeFrom="column">
                  <wp:posOffset>1251373</wp:posOffset>
                </wp:positionH>
                <wp:positionV relativeFrom="paragraph">
                  <wp:posOffset>1596814</wp:posOffset>
                </wp:positionV>
                <wp:extent cx="516467" cy="389466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389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80633" w14:textId="40C8D091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EA19" id="矩形 7" o:spid="_x0000_s1034" style="position:absolute;left:0;text-align:left;margin-left:98.55pt;margin-top:125.75pt;width:40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" fillcolor="white [3201]" stroked="f" strokeweight="1pt">
                <v:textbox>
                  <w:txbxContent>
                    <w:p w14:paraId="16380633" w14:textId="40C8D091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17303B">
        <w:rPr>
          <w:rFonts w:ascii="Times New Roman" w:eastAsia="方正仿宋_GBK" w:hAnsi="Times New Roman" w:hint="eastAsia"/>
          <w:noProof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90DF3" wp14:editId="17DECB59">
                <wp:simplePos x="0" y="0"/>
                <wp:positionH relativeFrom="column">
                  <wp:posOffset>1979930</wp:posOffset>
                </wp:positionH>
                <wp:positionV relativeFrom="paragraph">
                  <wp:posOffset>1528657</wp:posOffset>
                </wp:positionV>
                <wp:extent cx="0" cy="635423"/>
                <wp:effectExtent l="76200" t="0" r="76200" b="508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1B64C" id="直接箭头连接符 6" o:spid="_x0000_s1026" type="#_x0000_t32" style="position:absolute;left:0;text-align:left;margin-left:155.9pt;margin-top:120.35pt;width:0;height:5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7303B">
        <w:rPr>
          <w:rFonts w:ascii="Times New Roman" w:eastAsia="方正仿宋_GBK" w:hAnsi="Times New Roman" w:hint="eastAsia"/>
          <w:sz w:val="32"/>
          <w:szCs w:val="32"/>
        </w:rPr>
        <w:t>床位</w:t>
      </w:r>
      <w:proofErr w:type="gramStart"/>
      <w:r w:rsidR="0017303B">
        <w:rPr>
          <w:rFonts w:ascii="Times New Roman" w:eastAsia="方正仿宋_GBK" w:hAnsi="Times New Roman" w:hint="eastAsia"/>
          <w:sz w:val="32"/>
          <w:szCs w:val="32"/>
        </w:rPr>
        <w:t>费首次</w:t>
      </w:r>
      <w:proofErr w:type="gramEnd"/>
      <w:r w:rsidR="0017303B">
        <w:rPr>
          <w:rFonts w:ascii="Times New Roman" w:eastAsia="方正仿宋_GBK" w:hAnsi="Times New Roman" w:hint="eastAsia"/>
          <w:sz w:val="32"/>
          <w:szCs w:val="32"/>
        </w:rPr>
        <w:t>计价规则</w:t>
      </w:r>
      <w:r w:rsidR="0017303B">
        <w:rPr>
          <w:rFonts w:ascii="Times New Roman" w:eastAsia="方正仿宋_GBK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B6BF8" wp14:editId="1E5E7A34">
                <wp:simplePos x="0" y="0"/>
                <wp:positionH relativeFrom="column">
                  <wp:posOffset>1135380</wp:posOffset>
                </wp:positionH>
                <wp:positionV relativeFrom="paragraph">
                  <wp:posOffset>642408</wp:posOffset>
                </wp:positionV>
                <wp:extent cx="1657350" cy="886884"/>
                <wp:effectExtent l="19050" t="19050" r="19050" b="4699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868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2E906" w14:textId="6475383C" w:rsidR="0017303B" w:rsidRDefault="0017303B" w:rsidP="00173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首次计价?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6BF8" id="菱形 2" o:spid="_x0000_s1035" type="#_x0000_t4" style="position:absolute;left:0;text-align:left;margin-left:89.4pt;margin-top:50.6pt;width:130.5pt;height:6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" fillcolor="white [3201]" strokecolor="#70ad47 [3209]" strokeweight="1pt">
                <v:textbox>
                  <w:txbxContent>
                    <w:p w14:paraId="3252E906" w14:textId="6475383C" w:rsidR="0017303B" w:rsidRDefault="0017303B" w:rsidP="00173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首次计价?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000F" w:rsidRPr="00BB3D46" w:rsidSect="001C5D06">
      <w:footerReference w:type="even" r:id="rId7"/>
      <w:footerReference w:type="default" r:id="rId8"/>
      <w:type w:val="oddPage"/>
      <w:pgSz w:w="11906" w:h="16838" w:code="9"/>
      <w:pgMar w:top="2098" w:right="1474" w:bottom="1985" w:left="1588" w:header="0" w:footer="1417" w:gutter="0"/>
      <w:cols w:space="425"/>
      <w:docGrid w:type="linesAndChars" w:linePitch="312" w:charSpace="-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3F3C5" w14:textId="77777777" w:rsidR="003927C7" w:rsidRDefault="003927C7" w:rsidP="00B32067">
      <w:r>
        <w:separator/>
      </w:r>
    </w:p>
  </w:endnote>
  <w:endnote w:type="continuationSeparator" w:id="0">
    <w:p w14:paraId="3371095F" w14:textId="77777777" w:rsidR="003927C7" w:rsidRDefault="003927C7" w:rsidP="00B3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29233" w14:textId="77777777" w:rsidR="0015000F" w:rsidRPr="001C5D06" w:rsidRDefault="0015000F" w:rsidP="0015000F">
    <w:pPr>
      <w:pStyle w:val="a5"/>
      <w:ind w:leftChars="150" w:left="315" w:rightChars="150" w:right="315"/>
      <w:rPr>
        <w:rFonts w:ascii="宋体" w:eastAsia="宋体" w:hAnsi="宋体" w:cs="宋体"/>
        <w:sz w:val="28"/>
        <w:szCs w:val="28"/>
      </w:rPr>
    </w:pPr>
    <w:r w:rsidRPr="001C5D06">
      <w:rPr>
        <w:rFonts w:ascii="宋体" w:eastAsia="宋体" w:hAnsi="宋体" w:cs="宋体" w:hint="eastAsia"/>
        <w:sz w:val="28"/>
        <w:szCs w:val="28"/>
      </w:rPr>
      <w:t xml:space="preserve">— </w:t>
    </w:r>
    <w:r w:rsidRPr="001C5D06">
      <w:rPr>
        <w:rFonts w:ascii="宋体" w:eastAsia="宋体" w:hAnsi="宋体" w:cs="宋体" w:hint="eastAsia"/>
        <w:sz w:val="28"/>
        <w:szCs w:val="28"/>
      </w:rPr>
      <w:fldChar w:fldCharType="begin"/>
    </w:r>
    <w:r w:rsidRPr="001C5D06">
      <w:rPr>
        <w:rFonts w:ascii="宋体" w:eastAsia="宋体" w:hAnsi="宋体" w:cs="宋体" w:hint="eastAsia"/>
        <w:sz w:val="28"/>
        <w:szCs w:val="28"/>
      </w:rPr>
      <w:instrText xml:space="preserve"> PAGE  \* MERGEFORMAT </w:instrText>
    </w:r>
    <w:r w:rsidRPr="001C5D06">
      <w:rPr>
        <w:rFonts w:ascii="宋体" w:eastAsia="宋体" w:hAnsi="宋体" w:cs="宋体" w:hint="eastAsia"/>
        <w:sz w:val="28"/>
        <w:szCs w:val="28"/>
      </w:rPr>
      <w:fldChar w:fldCharType="separate"/>
    </w:r>
    <w:r w:rsidRPr="001C5D06">
      <w:rPr>
        <w:rFonts w:ascii="宋体" w:eastAsia="宋体" w:hAnsi="宋体" w:cs="宋体"/>
        <w:sz w:val="28"/>
        <w:szCs w:val="28"/>
      </w:rPr>
      <w:t>1</w:t>
    </w:r>
    <w:r w:rsidRPr="001C5D06">
      <w:rPr>
        <w:rFonts w:ascii="宋体" w:eastAsia="宋体" w:hAnsi="宋体" w:cs="宋体" w:hint="eastAsia"/>
        <w:sz w:val="28"/>
        <w:szCs w:val="28"/>
      </w:rPr>
      <w:fldChar w:fldCharType="end"/>
    </w:r>
    <w:r w:rsidRPr="001C5D06">
      <w:rPr>
        <w:rFonts w:ascii="宋体" w:eastAsia="宋体" w:hAnsi="宋体" w:cs="宋体" w:hint="eastAsia"/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56694" w14:textId="77777777" w:rsidR="00B32067" w:rsidRPr="001C5D06" w:rsidRDefault="0015000F" w:rsidP="0015000F">
    <w:pPr>
      <w:pStyle w:val="a5"/>
      <w:ind w:leftChars="150" w:left="315" w:rightChars="150" w:right="315"/>
      <w:jc w:val="right"/>
      <w:rPr>
        <w:rFonts w:ascii="宋体" w:eastAsia="宋体" w:hAnsi="宋体" w:cs="宋体"/>
        <w:sz w:val="28"/>
        <w:szCs w:val="28"/>
      </w:rPr>
    </w:pPr>
    <w:r w:rsidRPr="001C5D06">
      <w:rPr>
        <w:rFonts w:ascii="宋体" w:eastAsia="宋体" w:hAnsi="宋体" w:cs="宋体" w:hint="eastAsia"/>
        <w:sz w:val="28"/>
        <w:szCs w:val="28"/>
      </w:rPr>
      <w:t xml:space="preserve">— </w:t>
    </w:r>
    <w:r w:rsidRPr="001C5D06">
      <w:rPr>
        <w:rFonts w:ascii="宋体" w:eastAsia="宋体" w:hAnsi="宋体" w:cs="宋体" w:hint="eastAsia"/>
        <w:sz w:val="28"/>
        <w:szCs w:val="28"/>
      </w:rPr>
      <w:fldChar w:fldCharType="begin"/>
    </w:r>
    <w:r w:rsidRPr="001C5D06">
      <w:rPr>
        <w:rFonts w:ascii="宋体" w:eastAsia="宋体" w:hAnsi="宋体" w:cs="宋体" w:hint="eastAsia"/>
        <w:sz w:val="28"/>
        <w:szCs w:val="28"/>
      </w:rPr>
      <w:instrText xml:space="preserve"> PAGE  \* MERGEFORMAT </w:instrText>
    </w:r>
    <w:r w:rsidRPr="001C5D06">
      <w:rPr>
        <w:rFonts w:ascii="宋体" w:eastAsia="宋体" w:hAnsi="宋体" w:cs="宋体" w:hint="eastAsia"/>
        <w:sz w:val="28"/>
        <w:szCs w:val="28"/>
      </w:rPr>
      <w:fldChar w:fldCharType="separate"/>
    </w:r>
    <w:r w:rsidRPr="001C5D06">
      <w:rPr>
        <w:rFonts w:ascii="宋体" w:eastAsia="宋体" w:hAnsi="宋体" w:cs="宋体"/>
        <w:sz w:val="28"/>
        <w:szCs w:val="28"/>
      </w:rPr>
      <w:t>1</w:t>
    </w:r>
    <w:r w:rsidRPr="001C5D06">
      <w:rPr>
        <w:rFonts w:ascii="宋体" w:eastAsia="宋体" w:hAnsi="宋体" w:cs="宋体" w:hint="eastAsia"/>
        <w:sz w:val="28"/>
        <w:szCs w:val="28"/>
      </w:rPr>
      <w:fldChar w:fldCharType="end"/>
    </w:r>
    <w:r w:rsidRPr="001C5D06">
      <w:rPr>
        <w:rFonts w:ascii="宋体" w:eastAsia="宋体" w:hAnsi="宋体" w:cs="宋体" w:hint="eastAsia"/>
        <w:sz w:val="28"/>
        <w:szCs w:val="28"/>
      </w:rPr>
      <w:t xml:space="preserve"> —</w:t>
    </w:r>
    <w:r w:rsidR="00B32067" w:rsidRPr="001C5D06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6F445E" wp14:editId="6D9EA662">
              <wp:simplePos x="0" y="0"/>
              <wp:positionH relativeFrom="margin">
                <wp:align>outside</wp:align>
              </wp:positionH>
              <wp:positionV relativeFrom="paragraph">
                <wp:posOffset>4429125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4F988" w14:textId="77777777" w:rsidR="00B32067" w:rsidRDefault="00B32067" w:rsidP="00B32067">
                          <w:pPr>
                            <w:pStyle w:val="a5"/>
                            <w:ind w:leftChars="150" w:left="315" w:rightChars="150" w:right="315"/>
                            <w:rPr>
                              <w:rFonts w:ascii="宋体" w:eastAsia="宋体" w:hAnsi="宋体" w:cs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445E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6" type="#_x0000_t202" style="position:absolute;left:0;text-align:left;margin-left:92.8pt;margin-top:348.75pt;width:2in;height:2in;z-index:251660288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" filled="f" stroked="f">
              <v:textbox style="mso-fit-shape-to-text:t" inset="0,0,0,0">
                <w:txbxContent>
                  <w:p w14:paraId="0E44F988" w14:textId="77777777" w:rsidR="00B32067" w:rsidRDefault="00B32067" w:rsidP="00B32067">
                    <w:pPr>
                      <w:pStyle w:val="a5"/>
                      <w:ind w:leftChars="150" w:left="315" w:rightChars="150" w:right="315"/>
                      <w:rPr>
                        <w:rFonts w:ascii="宋体" w:eastAsia="宋体" w:hAnsi="宋体" w:cs="宋体"/>
                        <w:sz w:val="32"/>
                        <w:szCs w:val="32"/>
                      </w:rPr>
                    </w:pP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noProof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32067" w:rsidRPr="001C5D06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1EE71" wp14:editId="1A05542C">
              <wp:simplePos x="0" y="0"/>
              <wp:positionH relativeFrom="margin">
                <wp:align>outside</wp:align>
              </wp:positionH>
              <wp:positionV relativeFrom="paragraph">
                <wp:posOffset>4429125</wp:posOffset>
              </wp:positionV>
              <wp:extent cx="1828800" cy="18288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1AEE1" w14:textId="77777777" w:rsidR="00B32067" w:rsidRDefault="00B32067" w:rsidP="00B32067">
                          <w:pPr>
                            <w:pStyle w:val="a5"/>
                            <w:ind w:leftChars="150" w:left="315" w:rightChars="150" w:right="315"/>
                            <w:rPr>
                              <w:rFonts w:ascii="宋体" w:eastAsia="宋体" w:hAnsi="宋体" w:cs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1EE71" id="文本框 3" o:spid="_x0000_s1037" type="#_x0000_t202" style="position:absolute;left:0;text-align:left;margin-left:92.8pt;margin-top:348.75pt;width:2in;height:2in;z-index:251659264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" filled="f" stroked="f">
              <v:textbox style="mso-fit-shape-to-text:t" inset="0,0,0,0">
                <w:txbxContent>
                  <w:p w14:paraId="4971AEE1" w14:textId="77777777" w:rsidR="00B32067" w:rsidRDefault="00B32067" w:rsidP="00B32067">
                    <w:pPr>
                      <w:pStyle w:val="a5"/>
                      <w:ind w:leftChars="150" w:left="315" w:rightChars="150" w:right="315"/>
                      <w:rPr>
                        <w:rFonts w:ascii="宋体" w:eastAsia="宋体" w:hAnsi="宋体" w:cs="宋体"/>
                        <w:sz w:val="32"/>
                        <w:szCs w:val="32"/>
                      </w:rPr>
                    </w:pP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noProof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32067" w:rsidRPr="001C5D06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7ADDD8" wp14:editId="599D9AB5">
              <wp:simplePos x="0" y="0"/>
              <wp:positionH relativeFrom="margin">
                <wp:align>outside</wp:align>
              </wp:positionH>
              <wp:positionV relativeFrom="paragraph">
                <wp:posOffset>9922510</wp:posOffset>
              </wp:positionV>
              <wp:extent cx="1828800" cy="1828800"/>
              <wp:effectExtent l="0" t="0" r="0" b="254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F486D" w14:textId="77777777" w:rsidR="00B32067" w:rsidRDefault="00B32067" w:rsidP="00B32067">
                          <w:pPr>
                            <w:pStyle w:val="a5"/>
                            <w:ind w:leftChars="150" w:left="315" w:rightChars="150" w:right="315"/>
                            <w:rPr>
                              <w:rFonts w:ascii="宋体" w:eastAsia="宋体" w:hAnsi="宋体" w:cs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ADDD8" id="文本框 1" o:spid="_x0000_s1038" type="#_x0000_t202" style="position:absolute;left:0;text-align:left;margin-left:92.8pt;margin-top:781.3pt;width:2in;height:2in;z-index:251658240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" filled="f" stroked="f">
              <v:textbox style="mso-fit-shape-to-text:t" inset="0,0,0,0">
                <w:txbxContent>
                  <w:p w14:paraId="513F486D" w14:textId="77777777" w:rsidR="00B32067" w:rsidRDefault="00B32067" w:rsidP="00B32067">
                    <w:pPr>
                      <w:pStyle w:val="a5"/>
                      <w:ind w:leftChars="150" w:left="315" w:rightChars="150" w:right="315"/>
                      <w:rPr>
                        <w:rFonts w:ascii="宋体" w:eastAsia="宋体" w:hAnsi="宋体" w:cs="宋体"/>
                        <w:sz w:val="32"/>
                        <w:szCs w:val="32"/>
                      </w:rPr>
                    </w:pP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7C34" w14:textId="77777777" w:rsidR="003927C7" w:rsidRDefault="003927C7" w:rsidP="00B32067">
      <w:r>
        <w:separator/>
      </w:r>
    </w:p>
  </w:footnote>
  <w:footnote w:type="continuationSeparator" w:id="0">
    <w:p w14:paraId="3394BE3D" w14:textId="77777777" w:rsidR="003927C7" w:rsidRDefault="003927C7" w:rsidP="00B3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evenAndOddHeaders/>
  <w:drawingGridHorizontalSpacing w:val="10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B"/>
    <w:rsid w:val="00025862"/>
    <w:rsid w:val="00095A3F"/>
    <w:rsid w:val="000E1913"/>
    <w:rsid w:val="0015000F"/>
    <w:rsid w:val="0017303B"/>
    <w:rsid w:val="001C5D06"/>
    <w:rsid w:val="00341C09"/>
    <w:rsid w:val="00346F2B"/>
    <w:rsid w:val="003927C7"/>
    <w:rsid w:val="004500AB"/>
    <w:rsid w:val="004663A3"/>
    <w:rsid w:val="00554675"/>
    <w:rsid w:val="00583E51"/>
    <w:rsid w:val="008A3228"/>
    <w:rsid w:val="00A4662C"/>
    <w:rsid w:val="00A733DA"/>
    <w:rsid w:val="00B32067"/>
    <w:rsid w:val="00BB3D46"/>
    <w:rsid w:val="00D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256B"/>
  <w15:chartTrackingRefBased/>
  <w15:docId w15:val="{1B959EA8-5534-4881-B5B0-041B225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067"/>
    <w:rPr>
      <w:sz w:val="18"/>
      <w:szCs w:val="18"/>
    </w:rPr>
  </w:style>
  <w:style w:type="paragraph" w:styleId="a5">
    <w:name w:val="footer"/>
    <w:basedOn w:val="a"/>
    <w:link w:val="a6"/>
    <w:unhideWhenUsed/>
    <w:rsid w:val="00B3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320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4662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4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992">
                  <w:marLeft w:val="0"/>
                  <w:marRight w:val="0"/>
                  <w:marTop w:val="4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Documents\&#33258;&#23450;&#20041;%20Office%20&#27169;&#26495;\&#20826;&#25919;&#20844;&#25991;&#24102;&#39029;&#30721;_ver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党政公文带页码_ver4.dotx</Template>
  <TotalTime>26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PSIKYO</dc:creator>
  <cp:keywords/>
  <dc:description/>
  <cp:lastModifiedBy>王 君</cp:lastModifiedBy>
  <cp:revision>3</cp:revision>
  <dcterms:created xsi:type="dcterms:W3CDTF">2022-01-07T03:26:00Z</dcterms:created>
  <dcterms:modified xsi:type="dcterms:W3CDTF">2022-01-07T08:22:00Z</dcterms:modified>
</cp:coreProperties>
</file>